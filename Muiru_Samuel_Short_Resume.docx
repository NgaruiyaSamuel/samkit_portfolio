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0E8CE" w14:textId="77777777" w:rsidR="00351090" w:rsidRDefault="005A179A">
      <w:pPr>
        <w:pStyle w:val="SectionHeading"/>
      </w:pPr>
      <w:r>
        <w:rPr>
          <w:noProof/>
          <w:lang w:val="en-GB" w:eastAsia="en-GB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0AEC75AF" wp14:editId="2C6B777E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EB8B7774FFEC42109979BFBB7AD8215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0FA387C9" w14:textId="535281E2" w:rsidR="00351090" w:rsidRDefault="0059478A">
                                  <w:pPr>
                                    <w:pStyle w:val="Name"/>
                                  </w:pPr>
                                  <w:r>
                                    <w:t>Samuel</w:t>
                                  </w:r>
                                  <w:r w:rsidR="003422AB">
                                    <w:t xml:space="preserve"> </w:t>
                                  </w:r>
                                  <w:proofErr w:type="spellStart"/>
                                  <w:r>
                                    <w:t>Muiru</w:t>
                                  </w:r>
                                  <w:proofErr w:type="spellEnd"/>
                                  <w:r w:rsidR="003422AB">
                                    <w:t xml:space="preserve"> </w:t>
                                  </w:r>
                                  <w:r>
                                    <w:t>Ngaruiya</w:t>
                                  </w:r>
                                </w:p>
                              </w:sdtContent>
                            </w:sdt>
                            <w:p w14:paraId="0F9CD482" w14:textId="77777777" w:rsidR="00351090" w:rsidRDefault="00A2175C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A believer.</w:t>
                              </w:r>
                            </w:p>
                            <w:p w14:paraId="0190AE1C" w14:textId="77777777" w:rsidR="0059478A" w:rsidRDefault="003422AB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Computer Programmer</w:t>
                              </w:r>
                            </w:p>
                            <w:p w14:paraId="0E913255" w14:textId="165CD842" w:rsidR="003422AB" w:rsidRDefault="0059478A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Graphics designer</w:t>
                              </w:r>
                              <w:r w:rsidR="003422A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29302EC0" w14:textId="4A789158" w:rsidR="00351090" w:rsidRDefault="00852041">
                                  <w:r>
                                    <w:t xml:space="preserve">230 </w:t>
                                  </w:r>
                                  <w:proofErr w:type="spellStart"/>
                                  <w:r>
                                    <w:t>Elburgon</w:t>
                                  </w:r>
                                  <w:proofErr w:type="spellEnd"/>
                                  <w:r>
                                    <w:t>, 20100</w:t>
                                  </w:r>
                                  <w:r w:rsidR="00B91C85">
                                    <w:br/>
                                  </w:r>
                                  <w:r>
                                    <w:t>NAKURU</w:t>
                                  </w:r>
                                  <w:r w:rsidR="00B91C85">
                                    <w:br/>
                                  </w:r>
                                  <w:proofErr w:type="spellStart"/>
                                  <w:r>
                                    <w:t>NAKURU</w:t>
                                  </w:r>
                                  <w:proofErr w:type="spellEnd"/>
                                  <w:r w:rsidR="00B91C85">
                                    <w:t xml:space="preserve"> COUNTY</w:t>
                                  </w:r>
                                  <w:r w:rsidR="00B91C85">
                                    <w:br/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387E481A" w14:textId="04947E02" w:rsidR="00351090" w:rsidRDefault="00B91C85">
                                  <w:pPr>
                                    <w:pStyle w:val="ContactInfo"/>
                                  </w:pPr>
                                  <w:r>
                                    <w:t>+2547</w:t>
                                  </w:r>
                                  <w:r w:rsidR="00852041">
                                    <w:t>12575045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5FA0EACE" w14:textId="62A3E097" w:rsidR="00351090" w:rsidRDefault="00852041">
                                  <w:pPr>
                                    <w:pStyle w:val="ContactInfo"/>
                                  </w:pPr>
                                  <w:r>
                                    <w:t>Samungaruiya0</w:t>
                                  </w:r>
                                  <w:r w:rsidR="00B91C85">
                                    <w:t>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3B5CC71D" w14:textId="13C22233" w:rsidR="00351090" w:rsidRDefault="00B91C85">
                                  <w:pPr>
                                    <w:pStyle w:val="ContactInfo"/>
                                  </w:pPr>
                                  <w:r>
                                    <w:t>https://github.com/</w:t>
                                  </w:r>
                                  <w:r w:rsidR="00852041">
                                    <w:t>samkit47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AEC75AF"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EB8B7774FFEC42109979BFBB7AD8215F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0FA387C9" w14:textId="535281E2" w:rsidR="00351090" w:rsidRDefault="0059478A">
                            <w:pPr>
                              <w:pStyle w:val="Name"/>
                            </w:pPr>
                            <w:r>
                              <w:t>Samuel</w:t>
                            </w:r>
                            <w:r w:rsidR="003422AB">
                              <w:t xml:space="preserve"> </w:t>
                            </w:r>
                            <w:proofErr w:type="spellStart"/>
                            <w:r>
                              <w:t>Muiru</w:t>
                            </w:r>
                            <w:proofErr w:type="spellEnd"/>
                            <w:r w:rsidR="003422AB">
                              <w:t xml:space="preserve"> </w:t>
                            </w:r>
                            <w:r>
                              <w:t>Ngaruiya</w:t>
                            </w:r>
                          </w:p>
                        </w:sdtContent>
                      </w:sdt>
                      <w:p w14:paraId="0F9CD482" w14:textId="77777777" w:rsidR="00351090" w:rsidRDefault="00A2175C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A believer.</w:t>
                        </w:r>
                      </w:p>
                      <w:p w14:paraId="0190AE1C" w14:textId="77777777" w:rsidR="0059478A" w:rsidRDefault="003422AB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Computer Programmer</w:t>
                        </w:r>
                      </w:p>
                      <w:p w14:paraId="0E913255" w14:textId="165CD842" w:rsidR="003422AB" w:rsidRDefault="0059478A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Graphics designer</w:t>
                        </w:r>
                        <w:r w:rsidR="003422AB">
                          <w:t xml:space="preserve"> </w:t>
                        </w: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29302EC0" w14:textId="4A789158" w:rsidR="00351090" w:rsidRDefault="00852041">
                            <w:r>
                              <w:t xml:space="preserve">230 </w:t>
                            </w:r>
                            <w:proofErr w:type="spellStart"/>
                            <w:r>
                              <w:t>Elburgon</w:t>
                            </w:r>
                            <w:proofErr w:type="spellEnd"/>
                            <w:r>
                              <w:t>, 20100</w:t>
                            </w:r>
                            <w:r w:rsidR="00B91C85">
                              <w:br/>
                            </w:r>
                            <w:r>
                              <w:t>NAKURU</w:t>
                            </w:r>
                            <w:r w:rsidR="00B91C85">
                              <w:br/>
                            </w:r>
                            <w:proofErr w:type="spellStart"/>
                            <w:r>
                              <w:t>NAKURU</w:t>
                            </w:r>
                            <w:proofErr w:type="spellEnd"/>
                            <w:r w:rsidR="00B91C85">
                              <w:t xml:space="preserve"> COUNTY</w:t>
                            </w:r>
                            <w:r w:rsidR="00B91C85">
                              <w:br/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387E481A" w14:textId="04947E02" w:rsidR="00351090" w:rsidRDefault="00B91C85">
                            <w:pPr>
                              <w:pStyle w:val="ContactInfo"/>
                            </w:pPr>
                            <w:r>
                              <w:t>+2547</w:t>
                            </w:r>
                            <w:r w:rsidR="00852041">
                              <w:t>12575045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5FA0EACE" w14:textId="62A3E097" w:rsidR="00351090" w:rsidRDefault="00852041">
                            <w:pPr>
                              <w:pStyle w:val="ContactInfo"/>
                            </w:pPr>
                            <w:r>
                              <w:t>Samungaruiya0</w:t>
                            </w:r>
                            <w:r w:rsidR="00B91C85">
                              <w:t>@gmail.com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14:paraId="3B5CC71D" w14:textId="13C22233" w:rsidR="00351090" w:rsidRDefault="00B91C85">
                            <w:pPr>
                              <w:pStyle w:val="ContactInfo"/>
                            </w:pPr>
                            <w:r>
                              <w:t>https://github.com/</w:t>
                            </w:r>
                            <w:r w:rsidR="00852041">
                              <w:t>samkit47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p w14:paraId="42FFFD74" w14:textId="65EE6FBD" w:rsidR="00351090" w:rsidRDefault="00B45B37" w:rsidP="00B45B37">
      <w:r>
        <w:t>I am S</w:t>
      </w:r>
      <w:r w:rsidR="001041D0">
        <w:t>amuel</w:t>
      </w:r>
      <w:r>
        <w:t xml:space="preserve">. A noble young man brought up soft to achieve his ambitions with a good heart. I believe I am talented and hardworking to my capabilities given a chance to prove myself. I like exploring new ideas especially in my fields and areas that will expand my knowledge. </w:t>
      </w:r>
      <w:r w:rsidR="00163F6D">
        <w:t>With God’s help, I accomplish tasks assigned to me in due diligence and in time</w:t>
      </w:r>
      <w:r>
        <w:t>. I do my best in all undertaking in pursuit to build and develop a career.</w:t>
      </w:r>
    </w:p>
    <w:p w14:paraId="71AB2414" w14:textId="77777777" w:rsidR="00351090" w:rsidRDefault="005A179A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1287F7DEDA874BB0852CD9F5847D7341"/>
            </w:placeholder>
            <w15:repeatingSectionItem/>
          </w:sdtPr>
          <w:sdtEndPr/>
          <w:sdtContent>
            <w:p w14:paraId="4D940468" w14:textId="6BC1C634" w:rsidR="00351090" w:rsidRDefault="003B502C">
              <w:pPr>
                <w:pStyle w:val="ResumeDate"/>
              </w:pPr>
              <w:r>
                <w:t>May</w:t>
              </w:r>
              <w:r w:rsidR="003422AB">
                <w:t xml:space="preserve"> </w:t>
              </w:r>
              <w:r>
                <w:t>1</w:t>
              </w:r>
              <w:r>
                <w:rPr>
                  <w:vertAlign w:val="superscript"/>
                </w:rPr>
                <w:t>st</w:t>
              </w:r>
              <w:r w:rsidR="003422AB">
                <w:t xml:space="preserve"> 2019 – </w:t>
              </w:r>
              <w:proofErr w:type="gramStart"/>
              <w:r>
                <w:t>August</w:t>
              </w:r>
              <w:r w:rsidR="003422AB">
                <w:t xml:space="preserve">  2019</w:t>
              </w:r>
              <w:proofErr w:type="gramEnd"/>
            </w:p>
            <w:p w14:paraId="4279EE69" w14:textId="4A8A46F8" w:rsidR="00351090" w:rsidRDefault="006A77CF">
              <w:pPr>
                <w:pStyle w:val="Subsection"/>
              </w:pPr>
              <w:r>
                <w:t>PROVISIONAL GENERAL HOSPITAL (PGH)</w:t>
              </w:r>
            </w:p>
            <w:p w14:paraId="5ABC09CF" w14:textId="77777777" w:rsidR="00351090" w:rsidRDefault="00B03491">
              <w:pPr>
                <w:pStyle w:val="Description"/>
              </w:pPr>
              <w:r>
                <w:t>ATTACHE</w:t>
              </w:r>
            </w:p>
            <w:p w14:paraId="7AD137F7" w14:textId="05A94889" w:rsidR="00351090" w:rsidRDefault="003422AB" w:rsidP="003422AB">
              <w:pPr>
                <w:pStyle w:val="ListBullet"/>
                <w:numPr>
                  <w:ilvl w:val="0"/>
                  <w:numId w:val="0"/>
                </w:numPr>
                <w:ind w:left="216"/>
              </w:pPr>
              <w:r>
                <w:t>Attend</w:t>
              </w:r>
              <w:r w:rsidR="00B03491">
                <w:t>ed</w:t>
              </w:r>
              <w:r>
                <w:t xml:space="preserve"> the IT section under supervision of </w:t>
              </w:r>
              <w:r w:rsidR="00B03491">
                <w:t>senior</w:t>
              </w:r>
              <w:r>
                <w:t xml:space="preserve"> </w:t>
              </w:r>
              <w:r w:rsidR="0000263F">
                <w:t>Consultants</w:t>
              </w:r>
              <w:r>
                <w:t xml:space="preserve">, </w:t>
              </w:r>
              <w:r w:rsidR="0000263F">
                <w:t xml:space="preserve">Benjamin </w:t>
              </w:r>
              <w:proofErr w:type="spellStart"/>
              <w:r w:rsidR="0000263F">
                <w:t>Tonui</w:t>
              </w:r>
              <w:proofErr w:type="spellEnd"/>
              <w:r w:rsidR="00B03491">
                <w:t xml:space="preserve"> and partnership with </w:t>
              </w:r>
              <w:r w:rsidR="0000263F">
                <w:t>Martin</w:t>
              </w:r>
              <w:r w:rsidR="00B03491">
                <w:t xml:space="preserve">; senior supervisor, where issued duties with less complexity in computer </w:t>
              </w:r>
              <w:r w:rsidR="0002223D">
                <w:t>and Network maintenance</w:t>
              </w:r>
              <w:r w:rsidR="00B03491">
                <w:t xml:space="preserve"> and small task to assist the rest of the staff.</w:t>
              </w:r>
            </w:p>
          </w:sdtContent>
        </w:sdt>
        <w:sdt>
          <w:sdtPr>
            <w:rPr>
              <w:sz w:val="20"/>
            </w:rPr>
            <w:id w:val="-45381666"/>
            <w:placeholder>
              <w:docPart w:val="EF61CF31AC4E4F4DB8CC093869DEB268"/>
            </w:placeholder>
            <w15:repeatingSectionItem/>
          </w:sdtPr>
          <w:sdtEndPr/>
          <w:sdtContent>
            <w:p w14:paraId="475D02E7" w14:textId="271DEB86" w:rsidR="00B03491" w:rsidRDefault="008911CC" w:rsidP="00A978E9">
              <w:pPr>
                <w:pStyle w:val="ResumeDate"/>
                <w:tabs>
                  <w:tab w:val="left" w:pos="2775"/>
                </w:tabs>
              </w:pPr>
              <w:r>
                <w:t xml:space="preserve">2018 - Present </w:t>
              </w:r>
              <w:r w:rsidR="00A978E9">
                <w:tab/>
              </w:r>
            </w:p>
            <w:p w14:paraId="564541A4" w14:textId="5F7F32B8" w:rsidR="00B03491" w:rsidRPr="009564DA" w:rsidRDefault="008911CC">
              <w:pPr>
                <w:pStyle w:val="ResumeDate"/>
                <w:rPr>
                  <w:rFonts w:cstheme="minorHAnsi"/>
                  <w:b/>
                  <w:szCs w:val="18"/>
                </w:rPr>
              </w:pPr>
              <w:r>
                <w:rPr>
                  <w:rFonts w:cstheme="minorHAnsi"/>
                  <w:b/>
                  <w:szCs w:val="18"/>
                </w:rPr>
                <w:t>Freelancer</w:t>
              </w:r>
            </w:p>
            <w:p w14:paraId="39F415BB" w14:textId="77777777" w:rsidR="007A115C" w:rsidRDefault="007A115C">
              <w:pPr>
                <w:pStyle w:val="ResumeDate"/>
                <w:rPr>
                  <w:rFonts w:asciiTheme="majorHAnsi" w:hAnsiTheme="majorHAnsi" w:cstheme="majorHAnsi"/>
                  <w:b/>
                </w:rPr>
              </w:pPr>
            </w:p>
            <w:p w14:paraId="63F28903" w14:textId="1FAA0BC3" w:rsidR="007A115C" w:rsidRPr="009564DA" w:rsidRDefault="008911CC">
              <w:pPr>
                <w:pStyle w:val="ResumeDate"/>
                <w:rPr>
                  <w:rFonts w:asciiTheme="majorHAnsi" w:hAnsiTheme="majorHAnsi" w:cstheme="majorHAnsi"/>
                  <w:b/>
                  <w:sz w:val="26"/>
                  <w:szCs w:val="26"/>
                </w:rPr>
              </w:pPr>
              <w:r>
                <w:rPr>
                  <w:rFonts w:asciiTheme="majorHAnsi" w:hAnsiTheme="majorHAnsi" w:cstheme="majorHAnsi"/>
                  <w:sz w:val="26"/>
                  <w:szCs w:val="26"/>
                </w:rPr>
                <w:t>Graphics Designer</w:t>
              </w:r>
            </w:p>
            <w:p w14:paraId="6A7F2F60" w14:textId="7DAE152E" w:rsidR="00B03491" w:rsidRDefault="007A115C" w:rsidP="00B03491">
              <w:pPr>
                <w:pStyle w:val="ListBullet"/>
                <w:numPr>
                  <w:ilvl w:val="0"/>
                  <w:numId w:val="0"/>
                </w:numPr>
                <w:ind w:left="216" w:hanging="216"/>
              </w:pPr>
              <w:r>
                <w:t xml:space="preserve">  </w:t>
              </w:r>
              <w:r w:rsidR="008911CC">
                <w:t>Working as a freelancer in Graphics design</w:t>
              </w:r>
              <w:r w:rsidRPr="005C2741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8911CC">
                <w:rPr>
                  <w:rFonts w:ascii="Times New Roman" w:hAnsi="Times New Roman" w:cs="Times New Roman"/>
                  <w:sz w:val="24"/>
                  <w:szCs w:val="24"/>
                </w:rPr>
                <w:t>Intermediate level</w:t>
              </w:r>
              <w:r w:rsidRPr="005C2741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</w:sdtContent>
        </w:sdt>
        <w:sdt>
          <w:sdtPr>
            <w:rPr>
              <w:sz w:val="20"/>
            </w:rPr>
            <w:id w:val="-1444212721"/>
            <w:placeholder>
              <w:docPart w:val="A251FF5CF75B42CF899324D6A384BAE5"/>
            </w:placeholder>
            <w15:repeatingSectionItem/>
          </w:sdtPr>
          <w:sdtEndPr/>
          <w:sdtContent>
            <w:p w14:paraId="34FD45BA" w14:textId="77777777" w:rsidR="00BD5CAC" w:rsidRDefault="00BD5CAC">
              <w:pPr>
                <w:pStyle w:val="ResumeDate"/>
              </w:pPr>
              <w:r>
                <w:t xml:space="preserve">2018 - Present </w:t>
              </w:r>
            </w:p>
            <w:p w14:paraId="7368D08D" w14:textId="77777777" w:rsidR="00BD5CAC" w:rsidRPr="009564DA" w:rsidRDefault="00BD5CAC">
              <w:pPr>
                <w:pStyle w:val="ResumeDate"/>
                <w:rPr>
                  <w:rFonts w:cstheme="minorHAnsi"/>
                  <w:b/>
                  <w:szCs w:val="18"/>
                </w:rPr>
              </w:pPr>
              <w:r>
                <w:rPr>
                  <w:rFonts w:cstheme="minorHAnsi"/>
                  <w:b/>
                  <w:szCs w:val="18"/>
                </w:rPr>
                <w:t>Freelancer</w:t>
              </w:r>
            </w:p>
            <w:p w14:paraId="1715A537" w14:textId="77777777" w:rsidR="00BD5CAC" w:rsidRDefault="00BD5CAC">
              <w:pPr>
                <w:pStyle w:val="ResumeDate"/>
                <w:rPr>
                  <w:rFonts w:asciiTheme="majorHAnsi" w:hAnsiTheme="majorHAnsi" w:cstheme="majorHAnsi"/>
                  <w:b/>
                </w:rPr>
              </w:pPr>
            </w:p>
            <w:p w14:paraId="346FE95A" w14:textId="77777777" w:rsidR="00BD5CAC" w:rsidRPr="009564DA" w:rsidRDefault="00BD5CAC">
              <w:pPr>
                <w:pStyle w:val="ResumeDate"/>
                <w:rPr>
                  <w:rFonts w:asciiTheme="majorHAnsi" w:hAnsiTheme="majorHAnsi" w:cstheme="majorHAnsi"/>
                  <w:b/>
                  <w:sz w:val="26"/>
                  <w:szCs w:val="26"/>
                </w:rPr>
              </w:pPr>
              <w:r>
                <w:rPr>
                  <w:rFonts w:asciiTheme="majorHAnsi" w:hAnsiTheme="majorHAnsi" w:cstheme="majorHAnsi"/>
                  <w:sz w:val="26"/>
                  <w:szCs w:val="26"/>
                </w:rPr>
                <w:t>Graphics Designer</w:t>
              </w:r>
            </w:p>
            <w:p w14:paraId="4457E847" w14:textId="77777777" w:rsidR="00BD5CAC" w:rsidRDefault="00BD5CAC" w:rsidP="00B03491">
              <w:pPr>
                <w:pStyle w:val="ListBullet"/>
                <w:numPr>
                  <w:ilvl w:val="0"/>
                  <w:numId w:val="0"/>
                </w:numPr>
                <w:ind w:left="216" w:hanging="216"/>
              </w:pPr>
              <w:r>
                <w:t xml:space="preserve">  Working as a freelancer in Graphics design</w:t>
              </w:r>
              <w:r w:rsidRPr="005C2741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Intermediate level</w:t>
              </w:r>
              <w:r w:rsidRPr="005C2741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</w:sdtContent>
        </w:sdt>
        <w:sdt>
          <w:sdtPr>
            <w:rPr>
              <w:sz w:val="20"/>
            </w:rPr>
            <w:id w:val="-407777661"/>
            <w:placeholder>
              <w:docPart w:val="B39D3400AB0940448A669870DFB061E9"/>
            </w:placeholder>
            <w15:repeatingSectionItem/>
          </w:sdtPr>
          <w:sdtEndPr/>
          <w:sdtContent>
            <w:p w14:paraId="2C49564F" w14:textId="3CE1B30D" w:rsidR="00F91073" w:rsidRDefault="00BD5CAC">
              <w:pPr>
                <w:pStyle w:val="ResumeDate"/>
                <w:rPr>
                  <w:sz w:val="20"/>
                </w:rPr>
              </w:pPr>
              <w:r>
                <w:rPr>
                  <w:sz w:val="20"/>
                </w:rPr>
                <w:t xml:space="preserve">Jan </w:t>
              </w:r>
              <w:r w:rsidR="00F91073">
                <w:rPr>
                  <w:sz w:val="20"/>
                </w:rPr>
                <w:t xml:space="preserve">2016 – </w:t>
              </w:r>
              <w:r>
                <w:rPr>
                  <w:sz w:val="20"/>
                </w:rPr>
                <w:t>August 2016</w:t>
              </w:r>
            </w:p>
            <w:p w14:paraId="63F35404" w14:textId="6BA5E9BF" w:rsidR="00F91073" w:rsidRDefault="00AA2D11" w:rsidP="00AA2D11">
              <w:pPr>
                <w:pStyle w:val="ResumeDate"/>
                <w:rPr>
                  <w:b/>
                  <w:szCs w:val="18"/>
                </w:rPr>
              </w:pPr>
              <w:r>
                <w:rPr>
                  <w:b/>
                  <w:szCs w:val="18"/>
                </w:rPr>
                <w:t>Sales person</w:t>
              </w:r>
            </w:p>
            <w:p w14:paraId="570547CF" w14:textId="43974CFF" w:rsidR="00AA2D11" w:rsidRPr="009564DA" w:rsidRDefault="00AA2D11" w:rsidP="00AA2D11">
              <w:pPr>
                <w:pStyle w:val="ResumeDate"/>
                <w:rPr>
                  <w:rFonts w:asciiTheme="majorHAnsi" w:hAnsiTheme="majorHAnsi" w:cstheme="majorHAnsi"/>
                  <w:sz w:val="26"/>
                  <w:szCs w:val="26"/>
                </w:rPr>
              </w:pPr>
              <w:proofErr w:type="spellStart"/>
              <w:r>
                <w:rPr>
                  <w:b/>
                  <w:szCs w:val="18"/>
                </w:rPr>
                <w:t>Elburgon</w:t>
              </w:r>
              <w:proofErr w:type="spellEnd"/>
              <w:r>
                <w:rPr>
                  <w:b/>
                  <w:szCs w:val="18"/>
                </w:rPr>
                <w:t xml:space="preserve"> Bookshop</w:t>
              </w:r>
            </w:p>
            <w:p w14:paraId="08EB0C93" w14:textId="4538F4A9" w:rsidR="00F91073" w:rsidRPr="00BD5CAC" w:rsidRDefault="00F91073" w:rsidP="00BD5CAC">
              <w:pPr>
                <w:ind w:left="2160"/>
                <w:rPr>
                  <w:rFonts w:asciiTheme="majorHAnsi" w:hAnsiTheme="majorHAnsi" w:cstheme="majorHAnsi"/>
                </w:rPr>
              </w:pPr>
              <w:r>
                <w:t xml:space="preserve"> </w:t>
              </w:r>
              <w:r w:rsidR="00AA2D11" w:rsidRPr="00AA2D11">
                <w:rPr>
                  <w:rFonts w:asciiTheme="majorHAnsi" w:hAnsiTheme="majorHAnsi" w:cstheme="majorHAnsi"/>
                </w:rPr>
                <w:t xml:space="preserve">I worked as a sales person at </w:t>
              </w:r>
              <w:proofErr w:type="spellStart"/>
              <w:r w:rsidR="00AA2D11" w:rsidRPr="00AA2D11">
                <w:rPr>
                  <w:rFonts w:asciiTheme="majorHAnsi" w:hAnsiTheme="majorHAnsi" w:cstheme="majorHAnsi"/>
                </w:rPr>
                <w:t>Elburgon</w:t>
              </w:r>
              <w:proofErr w:type="spellEnd"/>
              <w:r w:rsidR="00AA2D11" w:rsidRPr="00AA2D11">
                <w:rPr>
                  <w:rFonts w:asciiTheme="majorHAnsi" w:hAnsiTheme="majorHAnsi" w:cstheme="majorHAnsi"/>
                </w:rPr>
                <w:t xml:space="preserve"> bookshop which helped me to become a business-oriented person </w:t>
              </w:r>
              <w:r w:rsidR="00AA2D11">
                <w:rPr>
                  <w:rFonts w:asciiTheme="majorHAnsi" w:hAnsiTheme="majorHAnsi" w:cstheme="majorHAnsi"/>
                </w:rPr>
                <w:t>due to exposure</w:t>
              </w:r>
              <w:r w:rsidR="00AA2D11" w:rsidRPr="00AA2D11">
                <w:rPr>
                  <w:rFonts w:asciiTheme="majorHAnsi" w:hAnsiTheme="majorHAnsi" w:cstheme="majorHAnsi"/>
                </w:rPr>
                <w:t>.</w:t>
              </w:r>
            </w:p>
          </w:sdtContent>
        </w:sdt>
        <w:sdt>
          <w:sdtPr>
            <w:rPr>
              <w:sz w:val="20"/>
            </w:rPr>
            <w:id w:val="-1853179302"/>
            <w:placeholder>
              <w:docPart w:val="3726F0A68B9E472A825C154F1AD4ECDB"/>
            </w:placeholder>
            <w15:repeatingSectionItem/>
          </w:sdtPr>
          <w:sdtEndPr/>
          <w:sdtContent>
            <w:p w14:paraId="3B61D356" w14:textId="0BD4880F" w:rsidR="0028325A" w:rsidRDefault="0028325A" w:rsidP="0028325A">
              <w:pPr>
                <w:pStyle w:val="ResumeDate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16085C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Ass.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Masonry</w:t>
              </w:r>
            </w:p>
            <w:p w14:paraId="73747153" w14:textId="34150D38" w:rsidR="0028325A" w:rsidRPr="0028325A" w:rsidRDefault="0028325A" w:rsidP="0028325A">
              <w:pPr>
                <w:pStyle w:val="ResumeDate"/>
                <w:rPr>
                  <w:rFonts w:asciiTheme="majorHAnsi" w:hAnsiTheme="majorHAnsi" w:cstheme="majorHAnsi"/>
                  <w:sz w:val="20"/>
                </w:rPr>
              </w:pPr>
              <w:r w:rsidRPr="0028325A">
                <w:rPr>
                  <w:rFonts w:asciiTheme="majorHAnsi" w:hAnsiTheme="majorHAnsi" w:cstheme="majorHAnsi"/>
                  <w:sz w:val="20"/>
                </w:rPr>
                <w:t>Construction Sights</w:t>
              </w:r>
              <w:r w:rsidR="003C7361">
                <w:rPr>
                  <w:rFonts w:asciiTheme="majorHAnsi" w:hAnsiTheme="majorHAnsi" w:cstheme="majorHAnsi"/>
                  <w:sz w:val="20"/>
                </w:rPr>
                <w:t xml:space="preserve"> </w:t>
              </w:r>
              <w:r w:rsidRPr="0028325A">
                <w:rPr>
                  <w:rFonts w:asciiTheme="majorHAnsi" w:hAnsiTheme="majorHAnsi" w:cstheme="majorHAnsi"/>
                  <w:sz w:val="20"/>
                </w:rPr>
                <w:t>(Chuka)</w:t>
              </w:r>
            </w:p>
            <w:p w14:paraId="34E2EFC1" w14:textId="5FCA633E" w:rsidR="0028325A" w:rsidRDefault="0028325A" w:rsidP="0028325A">
              <w:pPr>
                <w:pStyle w:val="ResumeDate"/>
              </w:pPr>
              <w:r w:rsidRPr="0028325A">
                <w:rPr>
                  <w:rFonts w:asciiTheme="majorHAnsi" w:hAnsiTheme="majorHAnsi" w:cstheme="majorHAnsi"/>
                  <w:sz w:val="20"/>
                </w:rPr>
                <w:t>Assisted in the building and Construction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283EABBB" w14:textId="445339F3" w:rsidR="00BD5CAC" w:rsidRPr="00BD5CAC" w:rsidRDefault="009372A2" w:rsidP="00BD5CAC">
              <w:pPr>
                <w:ind w:left="2160"/>
                <w:rPr>
                  <w:rFonts w:asciiTheme="majorHAnsi" w:hAnsiTheme="majorHAnsi" w:cstheme="majorHAnsi"/>
                </w:rPr>
              </w:pPr>
            </w:p>
          </w:sdtContent>
        </w:sdt>
      </w:sdtContent>
    </w:sdt>
    <w:p w14:paraId="3C4E2531" w14:textId="77777777" w:rsidR="00351090" w:rsidRDefault="005A179A">
      <w:pPr>
        <w:pStyle w:val="SectionHeading"/>
      </w:pPr>
      <w:r>
        <w:t>Education</w:t>
      </w:r>
    </w:p>
    <w:sdt>
      <w:sdtPr>
        <w:rPr>
          <w:b/>
          <w:bCs/>
          <w:sz w:val="20"/>
        </w:rPr>
        <w:id w:val="-93781616"/>
        <w15:repeatingSection/>
      </w:sdtPr>
      <w:sdtEndPr>
        <w:rPr>
          <w:sz w:val="18"/>
        </w:rPr>
      </w:sdtEndPr>
      <w:sdtContent>
        <w:sdt>
          <w:sdtPr>
            <w:rPr>
              <w:b/>
              <w:bCs/>
              <w:sz w:val="20"/>
            </w:rPr>
            <w:id w:val="301266699"/>
            <w:placeholder>
              <w:docPart w:val="1287F7DEDA874BB0852CD9F5847D7341"/>
            </w:placeholder>
            <w15:repeatingSectionItem/>
          </w:sdtPr>
          <w:sdtEndPr>
            <w:rPr>
              <w:sz w:val="18"/>
            </w:rPr>
          </w:sdtEndPr>
          <w:sdtContent>
            <w:p w14:paraId="1CF58EB6" w14:textId="77777777" w:rsidR="00351090" w:rsidRDefault="00A2175C">
              <w:pPr>
                <w:pStyle w:val="ResumeDate"/>
              </w:pPr>
              <w:r>
                <w:rPr>
                  <w:sz w:val="20"/>
                </w:rPr>
                <w:t>&gt;</w:t>
              </w:r>
              <w:r>
                <w:t>September 2016 - 2020</w:t>
              </w:r>
            </w:p>
            <w:p w14:paraId="1370A1A7" w14:textId="77777777" w:rsidR="00351090" w:rsidRDefault="00A2175C">
              <w:pPr>
                <w:pStyle w:val="Subsection"/>
              </w:pPr>
              <w:r>
                <w:t>Chuka University</w:t>
              </w:r>
            </w:p>
            <w:p w14:paraId="62F64CB9" w14:textId="5E8E1C0C" w:rsidR="00351090" w:rsidRDefault="00A2175C">
              <w:pPr>
                <w:pStyle w:val="Description"/>
              </w:pPr>
              <w:r>
                <w:t xml:space="preserve">Bachelor </w:t>
              </w:r>
              <w:r w:rsidR="00521001">
                <w:t>Degree in</w:t>
              </w:r>
              <w:r>
                <w:t xml:space="preserve"> Applied Computer Science</w:t>
              </w:r>
            </w:p>
            <w:p w14:paraId="1DEA32DF" w14:textId="77777777" w:rsidR="00573C87" w:rsidRDefault="00573C87">
              <w:pPr>
                <w:pStyle w:val="Description"/>
              </w:pPr>
            </w:p>
            <w:p w14:paraId="3CAE4A70" w14:textId="5FDB8047" w:rsidR="00A2175C" w:rsidRDefault="00A2175C" w:rsidP="00A2175C">
              <w:pPr>
                <w:pStyle w:val="ResumeDate"/>
              </w:pPr>
              <w:r>
                <w:t>&gt;</w:t>
              </w:r>
              <w:r w:rsidR="00DF0D91">
                <w:t>Feb</w:t>
              </w:r>
              <w:r>
                <w:t xml:space="preserve"> 201</w:t>
              </w:r>
              <w:r w:rsidR="00DF0D91">
                <w:t>6</w:t>
              </w:r>
              <w:r>
                <w:t xml:space="preserve"> – </w:t>
              </w:r>
              <w:r w:rsidR="00DF0D91">
                <w:t>June</w:t>
              </w:r>
              <w:r>
                <w:t xml:space="preserve"> 201</w:t>
              </w:r>
              <w:r w:rsidR="00DF0D91">
                <w:t>6</w:t>
              </w:r>
            </w:p>
            <w:p w14:paraId="056A71B9" w14:textId="298841C7" w:rsidR="00A2175C" w:rsidRDefault="00553134" w:rsidP="00A2175C">
              <w:pPr>
                <w:pStyle w:val="Subsection"/>
              </w:pPr>
              <w:r>
                <w:t xml:space="preserve">Tennessee Institute of Information </w:t>
              </w:r>
              <w:r w:rsidR="0040478C">
                <w:t>Technology (</w:t>
              </w:r>
              <w:r>
                <w:t>TIIT) Campus</w:t>
              </w:r>
            </w:p>
            <w:p w14:paraId="34410362" w14:textId="77777777" w:rsidR="0040478C" w:rsidRDefault="0040478C" w:rsidP="00A2175C">
              <w:pPr>
                <w:pStyle w:val="Subsection"/>
              </w:pPr>
            </w:p>
            <w:p w14:paraId="1BA89E79" w14:textId="77777777" w:rsidR="00345592" w:rsidRPr="00345592" w:rsidRDefault="00345592" w:rsidP="00345592">
              <w:pPr>
                <w:pStyle w:val="Subsection"/>
                <w:rPr>
                  <w:b w:val="0"/>
                  <w:bCs w:val="0"/>
                </w:rPr>
              </w:pPr>
              <w:r w:rsidRPr="00345592">
                <w:rPr>
                  <w:b w:val="0"/>
                  <w:bCs w:val="0"/>
                </w:rPr>
                <w:t xml:space="preserve">Introduction to computer </w:t>
              </w:r>
              <w:r w:rsidRPr="00345592">
                <w:rPr>
                  <w:b w:val="0"/>
                  <w:bCs w:val="0"/>
                </w:rPr>
                <w:tab/>
                <w:t>Distinction</w:t>
              </w:r>
            </w:p>
            <w:p w14:paraId="44BC6713" w14:textId="3D9F19AC" w:rsidR="00345592" w:rsidRPr="00345592" w:rsidRDefault="00345592" w:rsidP="00345592">
              <w:pPr>
                <w:pStyle w:val="Subsection"/>
                <w:rPr>
                  <w:b w:val="0"/>
                  <w:bCs w:val="0"/>
                </w:rPr>
              </w:pPr>
              <w:r w:rsidRPr="00345592">
                <w:rPr>
                  <w:b w:val="0"/>
                  <w:bCs w:val="0"/>
                </w:rPr>
                <w:t>Microsoft Windows</w:t>
              </w:r>
              <w:r w:rsidRPr="00345592">
                <w:rPr>
                  <w:b w:val="0"/>
                  <w:bCs w:val="0"/>
                </w:rPr>
                <w:tab/>
              </w:r>
              <w:r w:rsidRPr="00345592">
                <w:rPr>
                  <w:b w:val="0"/>
                  <w:bCs w:val="0"/>
                </w:rPr>
                <w:tab/>
                <w:t>Distinction</w:t>
              </w:r>
            </w:p>
            <w:p w14:paraId="0ACB2E87" w14:textId="179F1061" w:rsidR="00345592" w:rsidRPr="00345592" w:rsidRDefault="00345592" w:rsidP="00345592">
              <w:pPr>
                <w:pStyle w:val="Subsection"/>
                <w:rPr>
                  <w:b w:val="0"/>
                  <w:bCs w:val="0"/>
                </w:rPr>
              </w:pPr>
              <w:r w:rsidRPr="00345592">
                <w:rPr>
                  <w:b w:val="0"/>
                  <w:bCs w:val="0"/>
                </w:rPr>
                <w:t>Word Processing</w:t>
              </w:r>
              <w:r w:rsidRPr="00345592">
                <w:rPr>
                  <w:b w:val="0"/>
                  <w:bCs w:val="0"/>
                </w:rPr>
                <w:tab/>
              </w:r>
              <w:r w:rsidRPr="00345592">
                <w:rPr>
                  <w:b w:val="0"/>
                  <w:bCs w:val="0"/>
                </w:rPr>
                <w:tab/>
                <w:t>Distinction</w:t>
              </w:r>
            </w:p>
            <w:p w14:paraId="2FC4B6BA" w14:textId="27063E3E" w:rsidR="00345592" w:rsidRPr="00345592" w:rsidRDefault="00345592" w:rsidP="00345592">
              <w:pPr>
                <w:pStyle w:val="Subsection"/>
                <w:rPr>
                  <w:b w:val="0"/>
                  <w:bCs w:val="0"/>
                </w:rPr>
              </w:pPr>
              <w:r w:rsidRPr="00345592">
                <w:rPr>
                  <w:b w:val="0"/>
                  <w:bCs w:val="0"/>
                </w:rPr>
                <w:t>Spreadsheets</w:t>
              </w:r>
              <w:r w:rsidRPr="00345592">
                <w:rPr>
                  <w:b w:val="0"/>
                  <w:bCs w:val="0"/>
                </w:rPr>
                <w:tab/>
              </w:r>
              <w:r w:rsidRPr="00345592">
                <w:rPr>
                  <w:b w:val="0"/>
                  <w:bCs w:val="0"/>
                </w:rPr>
                <w:tab/>
              </w:r>
              <w:r w:rsidRPr="00345592">
                <w:rPr>
                  <w:b w:val="0"/>
                  <w:bCs w:val="0"/>
                </w:rPr>
                <w:tab/>
                <w:t>Distinction</w:t>
              </w:r>
            </w:p>
            <w:p w14:paraId="28A2D490" w14:textId="661A8933" w:rsidR="00345592" w:rsidRPr="00345592" w:rsidRDefault="00345592" w:rsidP="00345592">
              <w:pPr>
                <w:pStyle w:val="Subsection"/>
                <w:rPr>
                  <w:b w:val="0"/>
                  <w:bCs w:val="0"/>
                </w:rPr>
              </w:pPr>
              <w:r w:rsidRPr="00345592">
                <w:rPr>
                  <w:b w:val="0"/>
                  <w:bCs w:val="0"/>
                </w:rPr>
                <w:t>Database Management</w:t>
              </w:r>
              <w:r w:rsidRPr="00345592">
                <w:rPr>
                  <w:b w:val="0"/>
                  <w:bCs w:val="0"/>
                </w:rPr>
                <w:tab/>
                <w:t>Distinction</w:t>
              </w:r>
            </w:p>
            <w:p w14:paraId="09C16DBC" w14:textId="21661C37" w:rsidR="00345592" w:rsidRPr="00345592" w:rsidRDefault="00345592" w:rsidP="00345592">
              <w:pPr>
                <w:pStyle w:val="Subsection"/>
                <w:rPr>
                  <w:b w:val="0"/>
                  <w:bCs w:val="0"/>
                </w:rPr>
              </w:pPr>
              <w:r w:rsidRPr="00345592">
                <w:rPr>
                  <w:b w:val="0"/>
                  <w:bCs w:val="0"/>
                </w:rPr>
                <w:t>Electronic Presentation</w:t>
              </w:r>
              <w:r w:rsidRPr="00345592">
                <w:rPr>
                  <w:b w:val="0"/>
                  <w:bCs w:val="0"/>
                </w:rPr>
                <w:tab/>
                <w:t>Distinction</w:t>
              </w:r>
            </w:p>
            <w:p w14:paraId="5C9B7B78" w14:textId="1ACFFC10" w:rsidR="00345592" w:rsidRPr="00345592" w:rsidRDefault="00345592" w:rsidP="00345592">
              <w:pPr>
                <w:pStyle w:val="Subsection"/>
                <w:rPr>
                  <w:b w:val="0"/>
                  <w:bCs w:val="0"/>
                </w:rPr>
              </w:pPr>
              <w:r w:rsidRPr="00345592">
                <w:rPr>
                  <w:b w:val="0"/>
                  <w:bCs w:val="0"/>
                </w:rPr>
                <w:t>Desktop Publishing</w:t>
              </w:r>
              <w:r w:rsidRPr="00345592">
                <w:rPr>
                  <w:b w:val="0"/>
                  <w:bCs w:val="0"/>
                </w:rPr>
                <w:tab/>
              </w:r>
              <w:r w:rsidRPr="00345592">
                <w:rPr>
                  <w:b w:val="0"/>
                  <w:bCs w:val="0"/>
                </w:rPr>
                <w:tab/>
                <w:t>Distinction</w:t>
              </w:r>
            </w:p>
            <w:p w14:paraId="53DC90F2" w14:textId="6AC7EB7E" w:rsidR="00345592" w:rsidRPr="00345592" w:rsidRDefault="00345592" w:rsidP="00345592">
              <w:pPr>
                <w:pStyle w:val="Subsection"/>
                <w:rPr>
                  <w:b w:val="0"/>
                  <w:bCs w:val="0"/>
                </w:rPr>
              </w:pPr>
              <w:r w:rsidRPr="00345592">
                <w:rPr>
                  <w:b w:val="0"/>
                  <w:bCs w:val="0"/>
                </w:rPr>
                <w:t>Internet and E-Mailing</w:t>
              </w:r>
              <w:r w:rsidRPr="00345592">
                <w:rPr>
                  <w:b w:val="0"/>
                  <w:bCs w:val="0"/>
                </w:rPr>
                <w:tab/>
                <w:t>Conversant</w:t>
              </w:r>
            </w:p>
            <w:p w14:paraId="1EFD7351" w14:textId="77777777" w:rsidR="00DA5E3A" w:rsidRDefault="00DA5E3A" w:rsidP="00DA5E3A">
              <w:pPr>
                <w:pStyle w:val="Description"/>
              </w:pPr>
            </w:p>
            <w:p w14:paraId="7C3DA757" w14:textId="6E881985" w:rsidR="00DA5E3A" w:rsidRDefault="00DA5E3A" w:rsidP="00DA5E3A">
              <w:pPr>
                <w:pStyle w:val="ResumeDate"/>
              </w:pPr>
              <w:r>
                <w:rPr>
                  <w:sz w:val="20"/>
                </w:rPr>
                <w:t>&gt;</w:t>
              </w:r>
              <w:r>
                <w:t>201</w:t>
              </w:r>
              <w:r w:rsidR="004F0C45">
                <w:t>1</w:t>
              </w:r>
              <w:r>
                <w:t xml:space="preserve"> - 2015</w:t>
              </w:r>
            </w:p>
            <w:p w14:paraId="6449A84B" w14:textId="11AB90B9" w:rsidR="00DA5E3A" w:rsidRDefault="004F0C45" w:rsidP="00DA5E3A">
              <w:pPr>
                <w:pStyle w:val="Subsection"/>
              </w:pPr>
              <w:r>
                <w:t>St GABRIELS LANET BOYS</w:t>
              </w:r>
            </w:p>
            <w:p w14:paraId="78CA3077" w14:textId="016BCED9" w:rsidR="00DA5E3A" w:rsidRDefault="00DA5E3A" w:rsidP="00DA5E3A">
              <w:pPr>
                <w:pStyle w:val="Description"/>
              </w:pPr>
              <w:r>
                <w:t>Mean Grade B</w:t>
              </w:r>
            </w:p>
            <w:p w14:paraId="7FB242A8" w14:textId="77777777" w:rsidR="00DA5E3A" w:rsidRDefault="00DA5E3A" w:rsidP="00DA5E3A">
              <w:pPr>
                <w:pStyle w:val="Description"/>
              </w:pPr>
            </w:p>
            <w:p w14:paraId="74B429EE" w14:textId="377DA9A0" w:rsidR="00DA5E3A" w:rsidRDefault="00DA5E3A" w:rsidP="00DA5E3A">
              <w:pPr>
                <w:pStyle w:val="ResumeDate"/>
              </w:pPr>
              <w:r>
                <w:rPr>
                  <w:sz w:val="20"/>
                </w:rPr>
                <w:t>&gt;</w:t>
              </w:r>
              <w:r>
                <w:t>200</w:t>
              </w:r>
              <w:r w:rsidR="0040770A">
                <w:t>2</w:t>
              </w:r>
              <w:r>
                <w:t xml:space="preserve"> – 201</w:t>
              </w:r>
              <w:r w:rsidR="0040770A">
                <w:t>0</w:t>
              </w:r>
            </w:p>
            <w:p w14:paraId="3EB975E3" w14:textId="62CE4380" w:rsidR="00DA5E3A" w:rsidRDefault="0040770A" w:rsidP="00DA5E3A">
              <w:pPr>
                <w:pStyle w:val="Subsection"/>
              </w:pPr>
              <w:r>
                <w:t>ELBURGON PCEA PRI SCHOOL</w:t>
              </w:r>
            </w:p>
            <w:p w14:paraId="68E27E35" w14:textId="5370E0F4" w:rsidR="006A491F" w:rsidRPr="006A491F" w:rsidRDefault="00DA5E3A" w:rsidP="006A491F">
              <w:pPr>
                <w:pStyle w:val="Description"/>
              </w:pPr>
              <w:r>
                <w:t xml:space="preserve">Mean Grade </w:t>
              </w:r>
              <w:r w:rsidR="0040770A">
                <w:t>C</w:t>
              </w:r>
            </w:p>
            <w:p w14:paraId="5410A77F" w14:textId="7D9DCD85" w:rsidR="00351090" w:rsidRDefault="009372A2" w:rsidP="00F55837">
              <w:pPr>
                <w:pStyle w:val="Subsection"/>
              </w:pPr>
            </w:p>
          </w:sdtContent>
        </w:sdt>
      </w:sdtContent>
    </w:sdt>
    <w:p w14:paraId="1DF690B9" w14:textId="77777777" w:rsidR="00351090" w:rsidRDefault="005A179A">
      <w:pPr>
        <w:pStyle w:val="SectionHeading"/>
      </w:pPr>
      <w:r>
        <w:t>References</w:t>
      </w:r>
    </w:p>
    <w:p w14:paraId="171ADE07" w14:textId="4253C813" w:rsidR="00480403" w:rsidRDefault="00480403" w:rsidP="002617CC">
      <w:pPr>
        <w:spacing w:after="0" w:line="240" w:lineRule="auto"/>
      </w:pPr>
      <w:r>
        <w:t xml:space="preserve">Dr. </w:t>
      </w:r>
      <w:r w:rsidR="00AE3068">
        <w:t xml:space="preserve">David </w:t>
      </w:r>
      <w:proofErr w:type="spellStart"/>
      <w:r w:rsidR="00AE3068">
        <w:t>Nchunge</w:t>
      </w:r>
      <w:proofErr w:type="spellEnd"/>
    </w:p>
    <w:p w14:paraId="7CC47DB1" w14:textId="2568A320" w:rsidR="00480403" w:rsidRDefault="00480403" w:rsidP="002617CC">
      <w:pPr>
        <w:pStyle w:val="ListBullet"/>
        <w:spacing w:line="240" w:lineRule="auto"/>
      </w:pPr>
      <w:r>
        <w:t>Phone:</w:t>
      </w:r>
      <w:r w:rsidR="00306CB6">
        <w:t xml:space="preserve"> 07</w:t>
      </w:r>
      <w:r w:rsidR="000275D4">
        <w:t>21332742</w:t>
      </w:r>
    </w:p>
    <w:p w14:paraId="1916F6A0" w14:textId="77777777" w:rsidR="00480403" w:rsidRDefault="00480403" w:rsidP="002617CC">
      <w:pPr>
        <w:pStyle w:val="ListBullet"/>
        <w:spacing w:line="240" w:lineRule="auto"/>
      </w:pPr>
      <w:r>
        <w:t>Email:</w:t>
      </w:r>
      <w:r w:rsidR="00306CB6">
        <w:t xml:space="preserve"> </w:t>
      </w:r>
      <w:r w:rsidR="002617CC">
        <w:t>echebet@chuka.ac.ke</w:t>
      </w:r>
    </w:p>
    <w:p w14:paraId="21000D67" w14:textId="77777777" w:rsidR="00480403" w:rsidRDefault="00480403" w:rsidP="002617CC">
      <w:pPr>
        <w:pStyle w:val="ListBullet"/>
        <w:spacing w:line="240" w:lineRule="auto"/>
      </w:pPr>
      <w:r>
        <w:t>Supervising Lecturer, Chuka University</w:t>
      </w:r>
    </w:p>
    <w:p w14:paraId="1A0EE184" w14:textId="4D17399F" w:rsidR="00480403" w:rsidRDefault="00480403" w:rsidP="002617CC">
      <w:pPr>
        <w:spacing w:after="0" w:line="276" w:lineRule="auto"/>
      </w:pPr>
      <w:r>
        <w:t xml:space="preserve">Mr. </w:t>
      </w:r>
      <w:r w:rsidR="00AE3068">
        <w:t xml:space="preserve">Benjamin </w:t>
      </w:r>
      <w:proofErr w:type="spellStart"/>
      <w:r w:rsidR="00AE3068">
        <w:t>Tonui</w:t>
      </w:r>
      <w:proofErr w:type="spellEnd"/>
    </w:p>
    <w:p w14:paraId="47EE482A" w14:textId="125B5CA5" w:rsidR="00480403" w:rsidRDefault="00480403" w:rsidP="002617CC">
      <w:pPr>
        <w:pStyle w:val="ListBullet"/>
      </w:pPr>
      <w:r>
        <w:t>Phone:</w:t>
      </w:r>
      <w:r w:rsidR="00306CB6">
        <w:t xml:space="preserve"> 0</w:t>
      </w:r>
      <w:r w:rsidR="00AE3068">
        <w:t>7</w:t>
      </w:r>
      <w:r w:rsidR="0017115E">
        <w:t>20281468</w:t>
      </w:r>
    </w:p>
    <w:p w14:paraId="37354DFE" w14:textId="564AE76A" w:rsidR="00306CB6" w:rsidRDefault="00480403" w:rsidP="005043AB">
      <w:pPr>
        <w:pStyle w:val="ListBullet"/>
      </w:pPr>
      <w:r>
        <w:t xml:space="preserve">Attaché` Supervisor, </w:t>
      </w:r>
      <w:r w:rsidR="00AE3068">
        <w:t xml:space="preserve">Provisional General </w:t>
      </w:r>
      <w:proofErr w:type="gramStart"/>
      <w:r w:rsidR="00AE3068">
        <w:t>Hospital(</w:t>
      </w:r>
      <w:proofErr w:type="gramEnd"/>
      <w:r w:rsidR="00AE3068">
        <w:t>PGH)</w:t>
      </w:r>
    </w:p>
    <w:p w14:paraId="12FDDD32" w14:textId="378F8A4A" w:rsidR="00480403" w:rsidRDefault="00480403" w:rsidP="002617CC">
      <w:pPr>
        <w:spacing w:after="0" w:line="276" w:lineRule="auto"/>
      </w:pPr>
      <w:r>
        <w:t>Mr</w:t>
      </w:r>
      <w:r w:rsidR="00306CB6">
        <w:t>.</w:t>
      </w:r>
      <w:r>
        <w:t xml:space="preserve"> </w:t>
      </w:r>
      <w:proofErr w:type="spellStart"/>
      <w:r>
        <w:t>M</w:t>
      </w:r>
      <w:r w:rsidR="003478EF">
        <w:t>uraithi</w:t>
      </w:r>
      <w:proofErr w:type="spellEnd"/>
    </w:p>
    <w:p w14:paraId="301B8B6D" w14:textId="0A4C437C" w:rsidR="00306CB6" w:rsidRDefault="00306CB6" w:rsidP="002617CC">
      <w:pPr>
        <w:pStyle w:val="ListBullet"/>
      </w:pPr>
      <w:r>
        <w:t>Phone: 0725</w:t>
      </w:r>
      <w:r w:rsidR="00660BDF">
        <w:t>500531</w:t>
      </w:r>
    </w:p>
    <w:p w14:paraId="2BC09A48" w14:textId="6DAC65B8" w:rsidR="00306CB6" w:rsidRDefault="003478EF" w:rsidP="002617CC">
      <w:pPr>
        <w:pStyle w:val="ListBullet"/>
      </w:pPr>
      <w:r>
        <w:t xml:space="preserve">Manager, </w:t>
      </w:r>
      <w:proofErr w:type="spellStart"/>
      <w:r>
        <w:t>Elburgon</w:t>
      </w:r>
      <w:proofErr w:type="spellEnd"/>
      <w:r>
        <w:t xml:space="preserve"> Bookshop</w:t>
      </w:r>
    </w:p>
    <w:p w14:paraId="16EB9327" w14:textId="6CCFDACB" w:rsidR="00306CB6" w:rsidRDefault="002617CC" w:rsidP="002617CC">
      <w:pPr>
        <w:spacing w:after="0" w:line="276" w:lineRule="auto"/>
      </w:pPr>
      <w:r>
        <w:t>M</w:t>
      </w:r>
      <w:r w:rsidR="00715AB0">
        <w:t>adam Julia</w:t>
      </w:r>
    </w:p>
    <w:p w14:paraId="6678EE39" w14:textId="2711E729" w:rsidR="002617CC" w:rsidRDefault="002617CC" w:rsidP="002617CC">
      <w:pPr>
        <w:pStyle w:val="ListBullet"/>
      </w:pPr>
      <w:r>
        <w:t>Phone: 07</w:t>
      </w:r>
      <w:r w:rsidR="003669D7">
        <w:t>26430111</w:t>
      </w:r>
    </w:p>
    <w:p w14:paraId="4857DD3E" w14:textId="5D80B88F" w:rsidR="002617CC" w:rsidRDefault="00715AB0" w:rsidP="002617CC">
      <w:pPr>
        <w:pStyle w:val="ListBullet"/>
      </w:pPr>
      <w:r>
        <w:t xml:space="preserve">Secretary, </w:t>
      </w:r>
      <w:proofErr w:type="spellStart"/>
      <w:r>
        <w:t>Elburgon</w:t>
      </w:r>
      <w:proofErr w:type="spellEnd"/>
      <w:r>
        <w:t xml:space="preserve"> DEB Sec School</w:t>
      </w:r>
    </w:p>
    <w:p w14:paraId="6DCF79DF" w14:textId="77777777" w:rsidR="002617CC" w:rsidRDefault="002617CC" w:rsidP="002617CC">
      <w:pPr>
        <w:pStyle w:val="ListBullet"/>
        <w:numPr>
          <w:ilvl w:val="0"/>
          <w:numId w:val="0"/>
        </w:numPr>
        <w:ind w:left="216" w:hanging="216"/>
      </w:pPr>
    </w:p>
    <w:p w14:paraId="4B8364DC" w14:textId="67A58A2B" w:rsidR="002617CC" w:rsidRDefault="006F7A5C" w:rsidP="002617CC">
      <w:pPr>
        <w:pStyle w:val="ListBullet"/>
        <w:numPr>
          <w:ilvl w:val="0"/>
          <w:numId w:val="0"/>
        </w:numPr>
        <w:ind w:left="216" w:hanging="216"/>
      </w:pPr>
      <w:proofErr w:type="spellStart"/>
      <w:r>
        <w:t>Mr</w:t>
      </w:r>
      <w:proofErr w:type="spellEnd"/>
      <w:r>
        <w:t xml:space="preserve"> </w:t>
      </w:r>
      <w:proofErr w:type="spellStart"/>
      <w:r>
        <w:t>Mwiti</w:t>
      </w:r>
      <w:proofErr w:type="spellEnd"/>
    </w:p>
    <w:p w14:paraId="0AC127B6" w14:textId="5B0B6041" w:rsidR="002617CC" w:rsidRDefault="002617CC" w:rsidP="002E57B7">
      <w:pPr>
        <w:pStyle w:val="ListBullet"/>
      </w:pPr>
      <w:r w:rsidRPr="002E57B7">
        <w:t>Phone: 07</w:t>
      </w:r>
      <w:r w:rsidR="009D1319">
        <w:t>17402677</w:t>
      </w:r>
    </w:p>
    <w:p w14:paraId="52619E28" w14:textId="77777777" w:rsidR="006F7A5C" w:rsidRDefault="006F7A5C" w:rsidP="006F7A5C">
      <w:pPr>
        <w:pStyle w:val="ListBullet"/>
      </w:pPr>
      <w:r>
        <w:t>Constructor Chuka</w:t>
      </w:r>
    </w:p>
    <w:p w14:paraId="38452740" w14:textId="77777777" w:rsidR="006F7A5C" w:rsidRPr="002E57B7" w:rsidRDefault="006F7A5C" w:rsidP="006F7A5C">
      <w:pPr>
        <w:pStyle w:val="ListBullet"/>
        <w:numPr>
          <w:ilvl w:val="0"/>
          <w:numId w:val="0"/>
        </w:numPr>
        <w:ind w:left="216"/>
      </w:pPr>
    </w:p>
    <w:sectPr w:rsidR="006F7A5C" w:rsidRPr="002E57B7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9AFD2" w14:textId="77777777" w:rsidR="009372A2" w:rsidRDefault="009372A2">
      <w:pPr>
        <w:spacing w:after="0" w:line="240" w:lineRule="auto"/>
      </w:pPr>
      <w:r>
        <w:separator/>
      </w:r>
    </w:p>
  </w:endnote>
  <w:endnote w:type="continuationSeparator" w:id="0">
    <w:p w14:paraId="49A5202B" w14:textId="77777777" w:rsidR="009372A2" w:rsidRDefault="0093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6849" w14:textId="77777777" w:rsidR="00351090" w:rsidRDefault="005A179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2C197DD4" wp14:editId="68FCF4F8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E70AB7" w14:textId="77777777" w:rsidR="00351090" w:rsidRDefault="005A179A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0A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C197DD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0CE70AB7" w14:textId="77777777" w:rsidR="00351090" w:rsidRDefault="005A179A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710A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D605E" w14:textId="77777777" w:rsidR="009372A2" w:rsidRDefault="009372A2">
      <w:pPr>
        <w:spacing w:after="0" w:line="240" w:lineRule="auto"/>
      </w:pPr>
      <w:r>
        <w:separator/>
      </w:r>
    </w:p>
  </w:footnote>
  <w:footnote w:type="continuationSeparator" w:id="0">
    <w:p w14:paraId="691314DD" w14:textId="77777777" w:rsidR="009372A2" w:rsidRDefault="0093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86CEC" w14:textId="77777777" w:rsidR="00351090" w:rsidRDefault="005A179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0AFF1E9B" wp14:editId="7845E2C4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E8E6F81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6F6D4" w14:textId="77777777" w:rsidR="00351090" w:rsidRDefault="005A179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4B4ECED2" wp14:editId="29612A6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DB39294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1104B"/>
    <w:multiLevelType w:val="hybridMultilevel"/>
    <w:tmpl w:val="4E6C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6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AB"/>
    <w:rsid w:val="0000263F"/>
    <w:rsid w:val="0002223D"/>
    <w:rsid w:val="000275D4"/>
    <w:rsid w:val="001041D0"/>
    <w:rsid w:val="00163F6D"/>
    <w:rsid w:val="0017115E"/>
    <w:rsid w:val="001C3303"/>
    <w:rsid w:val="002617CC"/>
    <w:rsid w:val="0028325A"/>
    <w:rsid w:val="002868A3"/>
    <w:rsid w:val="002E57B7"/>
    <w:rsid w:val="00306CB6"/>
    <w:rsid w:val="003422AB"/>
    <w:rsid w:val="00345592"/>
    <w:rsid w:val="003478EF"/>
    <w:rsid w:val="00351090"/>
    <w:rsid w:val="003669D7"/>
    <w:rsid w:val="003A72EA"/>
    <w:rsid w:val="003B502C"/>
    <w:rsid w:val="003C7361"/>
    <w:rsid w:val="0040478C"/>
    <w:rsid w:val="0040770A"/>
    <w:rsid w:val="00480403"/>
    <w:rsid w:val="004F0C45"/>
    <w:rsid w:val="005043AB"/>
    <w:rsid w:val="00521001"/>
    <w:rsid w:val="00553134"/>
    <w:rsid w:val="00573C87"/>
    <w:rsid w:val="0059478A"/>
    <w:rsid w:val="005A179A"/>
    <w:rsid w:val="00660BDF"/>
    <w:rsid w:val="006635C7"/>
    <w:rsid w:val="006A491F"/>
    <w:rsid w:val="006A77CF"/>
    <w:rsid w:val="006F7A5C"/>
    <w:rsid w:val="00715AB0"/>
    <w:rsid w:val="00755D60"/>
    <w:rsid w:val="007710A6"/>
    <w:rsid w:val="007A115C"/>
    <w:rsid w:val="007E0CD3"/>
    <w:rsid w:val="00806D42"/>
    <w:rsid w:val="00852041"/>
    <w:rsid w:val="008911CC"/>
    <w:rsid w:val="009372A2"/>
    <w:rsid w:val="009564DA"/>
    <w:rsid w:val="009D1319"/>
    <w:rsid w:val="009F5B8B"/>
    <w:rsid w:val="00A2175C"/>
    <w:rsid w:val="00A978E9"/>
    <w:rsid w:val="00AA2D11"/>
    <w:rsid w:val="00AE3068"/>
    <w:rsid w:val="00B03491"/>
    <w:rsid w:val="00B45B37"/>
    <w:rsid w:val="00B91C85"/>
    <w:rsid w:val="00BD5CAC"/>
    <w:rsid w:val="00D165C8"/>
    <w:rsid w:val="00D323CA"/>
    <w:rsid w:val="00DA5E3A"/>
    <w:rsid w:val="00DB6983"/>
    <w:rsid w:val="00DF0D91"/>
    <w:rsid w:val="00E22AF8"/>
    <w:rsid w:val="00F55837"/>
    <w:rsid w:val="00F91073"/>
    <w:rsid w:val="00FD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1D934"/>
  <w15:chartTrackingRefBased/>
  <w15:docId w15:val="{D30E8355-33ED-4AF2-A1DF-E31778D5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B03491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87F7DEDA874BB0852CD9F5847D7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38D9E-2CBB-426C-A890-5C8B1975C6C8}"/>
      </w:docPartPr>
      <w:docPartBody>
        <w:p w:rsidR="008435E4" w:rsidRDefault="007C7603">
          <w:pPr>
            <w:pStyle w:val="1287F7DEDA874BB0852CD9F5847D73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B8B7774FFEC42109979BFBB7AD82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4B268-E6A1-46DF-B8CA-A981CE2161EA}"/>
      </w:docPartPr>
      <w:docPartBody>
        <w:p w:rsidR="008435E4" w:rsidRDefault="007C7603">
          <w:pPr>
            <w:pStyle w:val="EB8B7774FFEC42109979BFBB7AD8215F"/>
          </w:pPr>
          <w:r>
            <w:t>[Your Name]</w:t>
          </w:r>
        </w:p>
      </w:docPartBody>
    </w:docPart>
    <w:docPart>
      <w:docPartPr>
        <w:name w:val="EF61CF31AC4E4F4DB8CC093869DEB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82C1D-8FFB-49B9-9A08-197BAF41EABD}"/>
      </w:docPartPr>
      <w:docPartBody>
        <w:p w:rsidR="008435E4" w:rsidRDefault="005B49CA" w:rsidP="005B49CA">
          <w:pPr>
            <w:pStyle w:val="EF61CF31AC4E4F4DB8CC093869DEB26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39D3400AB0940448A669870DFB06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BDB6C-7DC2-40CD-A280-1CF90A8BD2D0}"/>
      </w:docPartPr>
      <w:docPartBody>
        <w:p w:rsidR="008435E4" w:rsidRDefault="005B49CA" w:rsidP="005B49CA">
          <w:pPr>
            <w:pStyle w:val="B39D3400AB0940448A669870DFB061E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51FF5CF75B42CF899324D6A384B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1B95F-76FC-4151-A227-34F3932BDD86}"/>
      </w:docPartPr>
      <w:docPartBody>
        <w:p w:rsidR="0083742B" w:rsidRDefault="00217689" w:rsidP="00217689">
          <w:pPr>
            <w:pStyle w:val="A251FF5CF75B42CF899324D6A384BAE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26F0A68B9E472A825C154F1AD4E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BEA9-3505-4712-AAE3-5BE85090CD36}"/>
      </w:docPartPr>
      <w:docPartBody>
        <w:p w:rsidR="0083742B" w:rsidRDefault="00217689" w:rsidP="00217689">
          <w:pPr>
            <w:pStyle w:val="3726F0A68B9E472A825C154F1AD4ECD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9CA"/>
    <w:rsid w:val="001F7327"/>
    <w:rsid w:val="00217689"/>
    <w:rsid w:val="003E5936"/>
    <w:rsid w:val="005B49CA"/>
    <w:rsid w:val="007C7603"/>
    <w:rsid w:val="0083742B"/>
    <w:rsid w:val="008435E4"/>
    <w:rsid w:val="00F0500F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51FF5CF75B42CF899324D6A384BAE5">
    <w:name w:val="A251FF5CF75B42CF899324D6A384BAE5"/>
    <w:rsid w:val="00217689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7689"/>
    <w:rPr>
      <w:color w:val="808080"/>
    </w:rPr>
  </w:style>
  <w:style w:type="paragraph" w:customStyle="1" w:styleId="1287F7DEDA874BB0852CD9F5847D7341">
    <w:name w:val="1287F7DEDA874BB0852CD9F5847D7341"/>
  </w:style>
  <w:style w:type="paragraph" w:customStyle="1" w:styleId="3726F0A68B9E472A825C154F1AD4ECDB">
    <w:name w:val="3726F0A68B9E472A825C154F1AD4ECDB"/>
    <w:rsid w:val="00217689"/>
    <w:rPr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  <w:lang w:val="en-US" w:eastAsia="en-US"/>
    </w:rPr>
  </w:style>
  <w:style w:type="paragraph" w:customStyle="1" w:styleId="EB8B7774FFEC42109979BFBB7AD8215F">
    <w:name w:val="EB8B7774FFEC42109979BFBB7AD8215F"/>
  </w:style>
  <w:style w:type="paragraph" w:customStyle="1" w:styleId="EF61CF31AC4E4F4DB8CC093869DEB268">
    <w:name w:val="EF61CF31AC4E4F4DB8CC093869DEB268"/>
    <w:rsid w:val="005B49CA"/>
  </w:style>
  <w:style w:type="paragraph" w:customStyle="1" w:styleId="B39D3400AB0940448A669870DFB061E9">
    <w:name w:val="B39D3400AB0940448A669870DFB061E9"/>
    <w:rsid w:val="005B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230 Elburgon, 20100
NAKURU
NAKURU COUNTY
</CompanyAddress>
  <CompanyPhone>+254712575045</CompanyPhone>
  <CompanyFax>https://github.com/samkit47</CompanyFax>
  <CompanyEmail>Samungaruiya0@gmail.com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48F2E2-C8C4-4E21-90CA-ED4F724ACD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12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Muiru Ngaruiya</dc:creator>
  <cp:keywords/>
  <cp:lastModifiedBy>NGARUIYA</cp:lastModifiedBy>
  <cp:revision>11</cp:revision>
  <dcterms:created xsi:type="dcterms:W3CDTF">2021-01-14T08:30:00Z</dcterms:created>
  <dcterms:modified xsi:type="dcterms:W3CDTF">2021-01-24T13:43:00Z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